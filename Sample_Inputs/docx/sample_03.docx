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5521" w14:textId="77777777" w:rsidR="00445DD9" w:rsidRDefault="00445DD9" w:rsidP="00BE4410">
      <w:pPr>
        <w:pStyle w:val="ContactInfo"/>
        <w:jc w:val="left"/>
      </w:pPr>
    </w:p>
    <w:p w14:paraId="51DCB7EA" w14:textId="77777777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5E91FB25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1B887F8D" w14:textId="77777777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2F222B59D53049B798ABEADF0B8B83F7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78833662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215C99C1" w14:textId="77777777" w:rsidR="002A2D37" w:rsidRDefault="002A2D37" w:rsidP="00CD21D4"/>
        </w:tc>
      </w:tr>
      <w:tr w:rsidR="004C213B" w14:paraId="6A41CB49" w14:textId="77777777" w:rsidTr="00156A3A">
        <w:trPr>
          <w:trHeight w:val="1999"/>
        </w:trPr>
        <w:tc>
          <w:tcPr>
            <w:tcW w:w="6295" w:type="dxa"/>
          </w:tcPr>
          <w:p w14:paraId="5CCA536C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2A447957E3BF43249529DFB97B5C4882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58EF3FF5" w14:textId="77777777" w:rsidR="00C72F49" w:rsidRDefault="00000000" w:rsidP="00C72F49">
            <w:sdt>
              <w:sdtPr>
                <w:id w:val="1188487412"/>
                <w:placeholder>
                  <w:docPart w:val="E35C77B0119E45A282B23BC1615F05D7"/>
                </w:placeholder>
                <w:showingPlcHdr/>
                <w15:appearance w15:val="hidden"/>
              </w:sdtPr>
              <w:sdtContent>
                <w:r w:rsidR="00156A3A" w:rsidRPr="00156A3A">
                  <w:t>Date</w:t>
                </w:r>
              </w:sdtContent>
            </w:sdt>
            <w:r w:rsidR="00156A3A">
              <w:t xml:space="preserve"> </w:t>
            </w:r>
          </w:p>
          <w:p w14:paraId="6D757F28" w14:textId="77777777" w:rsidR="00C72F49" w:rsidRDefault="00C72F49" w:rsidP="00C72F49"/>
          <w:p w14:paraId="4F9C039D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A0D1D65185DA427CBD207F2F930DD0EC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2F436F09" w14:textId="77777777" w:rsidR="00C72F49" w:rsidRDefault="00000000" w:rsidP="00C72F49">
            <w:sdt>
              <w:sdtPr>
                <w:id w:val="-1580285944"/>
                <w:placeholder>
                  <w:docPart w:val="9A0772C0177E4F9B9786F11C40322F50"/>
                </w:placeholder>
                <w:showingPlcHdr/>
                <w15:appearance w15:val="hidden"/>
              </w:sdtPr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49076D4F" w14:textId="77777777" w:rsidR="00C72F49" w:rsidRDefault="00C72F49" w:rsidP="00C72F49"/>
          <w:p w14:paraId="3CF93CA7" w14:textId="77777777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ED8B1A09BA91488CBA9E133133D2EDD1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40989B0D" w14:textId="77777777" w:rsidR="004C213B" w:rsidRPr="00156A3A" w:rsidRDefault="00000000" w:rsidP="00156A3A">
            <w:sdt>
              <w:sdtPr>
                <w:alias w:val="No."/>
                <w:tag w:val="No."/>
                <w:id w:val="-355432320"/>
                <w:placeholder>
                  <w:docPart w:val="0CA16B5A709E4874B352F24EE5F7B15C"/>
                </w:placeholder>
                <w:temporary/>
                <w:showingPlcHdr/>
                <w15:appearance w15:val="hidden"/>
              </w:sdtPr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39810708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830544B8648947DCADCF802EC1826584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25F7986C" w14:textId="77777777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D5B3F927C5BA4FA9B54410EDCD328E73"/>
                </w:placeholder>
                <w:showingPlcHdr/>
                <w15:appearance w15:val="hidden"/>
              </w:sdtPr>
              <w:sdtContent>
                <w:r w:rsidR="00156A3A" w:rsidRPr="00156A3A">
                  <w:t>Anjali Chaturvedi</w:t>
                </w:r>
              </w:sdtContent>
            </w:sdt>
            <w:r w:rsidR="00156A3A">
              <w:t xml:space="preserve"> </w:t>
            </w:r>
          </w:p>
          <w:p w14:paraId="269F2AE6" w14:textId="77777777" w:rsidR="002A2D37" w:rsidRPr="002A2D37" w:rsidRDefault="00000000" w:rsidP="00156A3A">
            <w:pPr>
              <w:pStyle w:val="Right-alignedtext"/>
            </w:pPr>
            <w:sdt>
              <w:sdtPr>
                <w:id w:val="-1895343064"/>
                <w:placeholder>
                  <w:docPart w:val="FA15CD79BF0D46D3B1C5A7E80BAEFA3D"/>
                </w:placeholder>
                <w:showingPlcHdr/>
                <w15:appearance w15:val="hidden"/>
              </w:sdtPr>
              <w:sdtContent>
                <w:r w:rsidR="00156A3A" w:rsidRPr="00156A3A">
                  <w:t>Extra Frame Photography</w:t>
                </w:r>
              </w:sdtContent>
            </w:sdt>
            <w:r w:rsidR="00156A3A">
              <w:t xml:space="preserve"> </w:t>
            </w:r>
          </w:p>
          <w:p w14:paraId="433D6DDB" w14:textId="77777777" w:rsidR="002A2D37" w:rsidRPr="002A2D37" w:rsidRDefault="00000000" w:rsidP="00156A3A">
            <w:pPr>
              <w:pStyle w:val="Right-alignedtext"/>
            </w:pPr>
            <w:sdt>
              <w:sdtPr>
                <w:id w:val="79727023"/>
                <w:placeholder>
                  <w:docPart w:val="E9E0089E6B224266BC5A717ACCD0BAB5"/>
                </w:placeholder>
                <w:showingPlcHdr/>
                <w15:appearance w15:val="hidden"/>
              </w:sdtPr>
              <w:sdtContent>
                <w:r w:rsidR="00156A3A" w:rsidRPr="00156A3A">
                  <w:t>89 Pacific Ave</w:t>
                </w:r>
              </w:sdtContent>
            </w:sdt>
            <w:r w:rsidR="00156A3A">
              <w:t xml:space="preserve"> </w:t>
            </w:r>
          </w:p>
          <w:p w14:paraId="26AC3C28" w14:textId="77777777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06DDB0425D1C475B90898FA52421C3F0"/>
                </w:placeholder>
                <w:showingPlcHdr/>
                <w15:appearance w15:val="hidden"/>
              </w:sdtPr>
              <w:sdtContent>
                <w:r w:rsidR="00156A3A" w:rsidRPr="00156A3A">
                  <w:t>San Francisco, CA</w:t>
                </w:r>
              </w:sdtContent>
            </w:sdt>
            <w:r w:rsidR="00156A3A">
              <w:t xml:space="preserve"> </w:t>
            </w:r>
          </w:p>
          <w:p w14:paraId="388C9CF4" w14:textId="77777777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5CBCD90E265F41188C4645E9930BE637"/>
                </w:placeholder>
                <w:showingPlcHdr/>
                <w15:appearance w15:val="hidden"/>
              </w:sdtPr>
              <w:sdtContent>
                <w:r w:rsidR="00156A3A" w:rsidRPr="00156A3A">
                  <w:t>123-456-7890</w:t>
                </w:r>
              </w:sdtContent>
            </w:sdt>
            <w:r w:rsidR="00156A3A">
              <w:t xml:space="preserve"> </w:t>
            </w:r>
          </w:p>
          <w:p w14:paraId="056E0EFE" w14:textId="77777777" w:rsidR="004C213B" w:rsidRDefault="004C213B" w:rsidP="00156A3A">
            <w:pPr>
              <w:pStyle w:val="Right-alignedtext"/>
            </w:pPr>
          </w:p>
        </w:tc>
      </w:tr>
      <w:tr w:rsidR="002A2D37" w14:paraId="74756FB9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920A561" w14:textId="77777777" w:rsidR="002A2D37" w:rsidRDefault="002A2D37" w:rsidP="00CD21D4">
            <w:pPr>
              <w:pStyle w:val="Heading1"/>
            </w:pPr>
          </w:p>
        </w:tc>
      </w:tr>
    </w:tbl>
    <w:p w14:paraId="584C0537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4A132258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7770F64E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810F8BD2368B4CB6A4C600C6888ADC59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3A5FAAF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8685C1D45FF4FC58EAAA762BE2621B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518ED83A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EBC5C7D53EA4936B9EFED65466C2CEB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7009FBF0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38F7FB17730E40FCA9654C6C36710690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3E5189E0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B19630F" w14:textId="77777777" w:rsidR="00856EDE" w:rsidRDefault="00000000" w:rsidP="00877C07">
            <w:sdt>
              <w:sdtPr>
                <w:id w:val="-165714137"/>
                <w:placeholder>
                  <w:docPart w:val="24169C5C977D412F9FFF1AA25E772D21"/>
                </w:placeholder>
                <w:showingPlcHdr/>
                <w15:appearance w15:val="hidden"/>
              </w:sdtPr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7FA0F29" w14:textId="77777777" w:rsidR="00856EDE" w:rsidRDefault="00000000" w:rsidP="00877C07">
            <w:sdt>
              <w:sdtPr>
                <w:id w:val="67930083"/>
                <w:placeholder>
                  <w:docPart w:val="FEE7589D3DC74F829FD4D86B56E78DD2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F249A7E" w14:textId="77777777" w:rsidR="00856EDE" w:rsidRDefault="00000000" w:rsidP="00877C07">
            <w:sdt>
              <w:sdtPr>
                <w:id w:val="-1816792014"/>
                <w:placeholder>
                  <w:docPart w:val="00BB1D7847F84A55A839651B01DF1A06"/>
                </w:placeholder>
                <w:temporary/>
                <w:showingPlcHdr/>
                <w15:appearance w15:val="hidden"/>
              </w:sdtPr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A47C4B1" w14:textId="77777777" w:rsidR="00856EDE" w:rsidRDefault="00000000" w:rsidP="00877C07">
            <w:sdt>
              <w:sdtPr>
                <w:id w:val="2117487096"/>
                <w:placeholder>
                  <w:docPart w:val="958AA8BE3F004FD0ACD0ED95D3E63225"/>
                </w:placeholder>
                <w:showingPlcHdr/>
                <w15:appearance w15:val="hidden"/>
              </w:sdtPr>
              <w:sdtContent>
                <w:r w:rsidR="00156A3A" w:rsidRP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14:paraId="59232C77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52C0EA9A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356DC61F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37D484E8C2449C3886FD5C4E3E1F35F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4F565486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63B1392FD4724511BA3AE9FF3A9DA632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3DF57A89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3EB98D4EA0048CE9310096A299C9FCA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0D6ABC27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2152CCDB9F0F4D4CB41F9D70162D3BFB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1C76E41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F4E5E5" w14:textId="77777777" w:rsidR="002D2C31" w:rsidRDefault="00000000" w:rsidP="002D2C31">
            <w:sdt>
              <w:sdtPr>
                <w:id w:val="-2121438034"/>
                <w:placeholder>
                  <w:docPart w:val="239C0D5669244DDA971601D6C21C0EB6"/>
                </w:placeholder>
                <w:showingPlcHdr/>
                <w15:appearance w15:val="hidden"/>
              </w:sdtPr>
              <w:sdtContent>
                <w:r w:rsidR="00156A3A" w:rsidRP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2454C3" w14:textId="77777777" w:rsidR="002D2C31" w:rsidRDefault="00000000" w:rsidP="002D2C31">
            <w:sdt>
              <w:sdtPr>
                <w:id w:val="-16013733"/>
                <w:placeholder>
                  <w:docPart w:val="82FF29DEBCBC47719DDD6C603ACEAB0F"/>
                </w:placeholder>
                <w:showingPlcHdr/>
                <w15:appearance w15:val="hidden"/>
              </w:sdtPr>
              <w:sdtContent>
                <w:r w:rsidR="00156A3A" w:rsidRP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7D49D1F" w14:textId="77777777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95899749CE3D43C592486ABC71F24C95"/>
                </w:placeholder>
                <w:showingPlcHdr/>
                <w15:appearance w15:val="hidden"/>
              </w:sdtPr>
              <w:sdtContent>
                <w:r w:rsidR="00156A3A" w:rsidRP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29C97C4" w14:textId="77777777" w:rsidR="00C3490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06F10613D8A14DCD8E1801ABD609F618"/>
                </w:placeholder>
                <w:showingPlcHdr/>
                <w15:appearance w15:val="hidden"/>
              </w:sdtPr>
              <w:sdtContent>
                <w:r w:rsidR="00156A3A" w:rsidRP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14:paraId="1524531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190E70" w14:textId="77777777" w:rsidR="00C3490E" w:rsidRDefault="00000000" w:rsidP="002D2C31">
            <w:sdt>
              <w:sdtPr>
                <w:id w:val="1001091385"/>
                <w:placeholder>
                  <w:docPart w:val="ACC772A1687A4FB29D43EFA131A46244"/>
                </w:placeholder>
                <w:showingPlcHdr/>
                <w15:appearance w15:val="hidden"/>
              </w:sdtPr>
              <w:sdtContent>
                <w:r w:rsidR="00156A3A" w:rsidRP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44BAE7D" w14:textId="77777777" w:rsidR="00C3490E" w:rsidRDefault="00000000" w:rsidP="00156A3A">
            <w:sdt>
              <w:sdtPr>
                <w:id w:val="415761836"/>
                <w:placeholder>
                  <w:docPart w:val="8F251BB97FCE4C8A8B04C773F4B5D776"/>
                </w:placeholder>
                <w:showingPlcHdr/>
                <w15:appearance w15:val="hidden"/>
              </w:sdtPr>
              <w:sdtContent>
                <w:r w:rsidR="00156A3A" w:rsidRP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71B60C" w14:textId="77777777" w:rsidR="00C3490E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968C7AE6A13F4CB085C17C967B32B145"/>
                </w:placeholder>
                <w:showingPlcHdr/>
                <w15:appearance w15:val="hidden"/>
              </w:sdtPr>
              <w:sdtContent>
                <w:r w:rsidR="00156A3A" w:rsidRP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361AC85" w14:textId="77777777" w:rsidR="00C3490E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744B457C6F5D4C0E8B72DE8E5C096439"/>
                </w:placeholder>
                <w:showingPlcHdr/>
                <w15:appearance w15:val="hidden"/>
              </w:sdtPr>
              <w:sdtContent>
                <w:r w:rsidR="00156A3A" w:rsidRP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14:paraId="54AA706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938A78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33E886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26C28BC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6375C8" w14:textId="77777777" w:rsidR="00B80F23" w:rsidRDefault="00B80F23" w:rsidP="00BE4410">
            <w:pPr>
              <w:jc w:val="right"/>
            </w:pPr>
          </w:p>
        </w:tc>
      </w:tr>
      <w:tr w:rsidR="00B80F23" w14:paraId="04803ED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A78EF7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246842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C06D3D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2B9F04" w14:textId="77777777" w:rsidR="00B80F23" w:rsidRDefault="00B80F23" w:rsidP="00BE4410">
            <w:pPr>
              <w:jc w:val="right"/>
            </w:pPr>
          </w:p>
        </w:tc>
      </w:tr>
      <w:tr w:rsidR="00B80F23" w14:paraId="5F7117C5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F75E2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E4B44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2E59A2E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58B6FE" w14:textId="77777777" w:rsidR="00B80F23" w:rsidRDefault="00B80F23" w:rsidP="00BE4410">
            <w:pPr>
              <w:jc w:val="right"/>
            </w:pPr>
          </w:p>
        </w:tc>
      </w:tr>
      <w:tr w:rsidR="00B80F23" w14:paraId="3728634D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A9D72E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EB0C7CA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EED868C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4F6D7F" w14:textId="77777777" w:rsidR="00B80F23" w:rsidRDefault="00B80F23" w:rsidP="00BE4410">
            <w:pPr>
              <w:jc w:val="right"/>
            </w:pPr>
          </w:p>
        </w:tc>
      </w:tr>
      <w:tr w:rsidR="001069E0" w14:paraId="59D6D00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376435C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02F7B8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E5F26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917233" w14:textId="77777777" w:rsidR="001069E0" w:rsidRDefault="001069E0" w:rsidP="00BE4410">
            <w:pPr>
              <w:jc w:val="right"/>
            </w:pPr>
          </w:p>
        </w:tc>
      </w:tr>
      <w:tr w:rsidR="001069E0" w14:paraId="40072B6F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F6F9DA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DDBF637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A81638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D46A85" w14:textId="77777777" w:rsidR="001069E0" w:rsidRDefault="001069E0" w:rsidP="00BE4410">
            <w:pPr>
              <w:jc w:val="right"/>
            </w:pPr>
          </w:p>
        </w:tc>
      </w:tr>
      <w:tr w:rsidR="001069E0" w14:paraId="08431E3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E1A2739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5FB71B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007B5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87E403" w14:textId="77777777" w:rsidR="001069E0" w:rsidRDefault="001069E0" w:rsidP="00BE4410">
            <w:pPr>
              <w:jc w:val="right"/>
            </w:pPr>
          </w:p>
        </w:tc>
      </w:tr>
      <w:tr w:rsidR="005E0721" w14:paraId="7112D0B5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EBA0CB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78439AE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A588F3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783A9B8" w14:textId="77777777" w:rsidR="005E0721" w:rsidRDefault="005E0721" w:rsidP="00BE4410">
            <w:pPr>
              <w:jc w:val="right"/>
            </w:pPr>
          </w:p>
        </w:tc>
      </w:tr>
      <w:tr w:rsidR="005E0721" w14:paraId="1617EC5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9DD99E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6701C6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BBBD955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8D4189" w14:textId="77777777" w:rsidR="005E0721" w:rsidRDefault="005E0721" w:rsidP="00BE4410">
            <w:pPr>
              <w:jc w:val="right"/>
            </w:pPr>
          </w:p>
        </w:tc>
      </w:tr>
      <w:tr w:rsidR="005E0721" w14:paraId="191D7642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D217E7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CEBB40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66A32D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8EAA06" w14:textId="77777777" w:rsidR="005E0721" w:rsidRDefault="005E0721" w:rsidP="00BE4410">
            <w:pPr>
              <w:jc w:val="right"/>
            </w:pPr>
          </w:p>
        </w:tc>
      </w:tr>
      <w:tr w:rsidR="005E0721" w14:paraId="06D7F753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1A4E7FCC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508962F7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A67DDD" w14:textId="77777777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4C834F949EE64FB8904468C9E0ECBC06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B3762D9" w14:textId="77777777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C9DF73F6281B4824817A41BCC46A91A1"/>
                </w:placeholder>
                <w:showingPlcHdr/>
                <w15:appearance w15:val="hidden"/>
              </w:sdtPr>
              <w:sdtContent>
                <w:r w:rsidR="00156A3A" w:rsidRP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14:paraId="67A2C7FF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2637F27C" w14:textId="77777777" w:rsidR="005E0721" w:rsidRDefault="005E0721" w:rsidP="002D2C31"/>
        </w:tc>
        <w:tc>
          <w:tcPr>
            <w:tcW w:w="6120" w:type="dxa"/>
            <w:vAlign w:val="center"/>
          </w:tcPr>
          <w:p w14:paraId="4B5E55E3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7D11D34E" w14:textId="77777777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1D7908CBC28A4560947750823E3B2921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FE4627B" w14:textId="77777777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CDD7E4F069314AF39AC054916119522D"/>
                </w:placeholder>
                <w:showingPlcHdr/>
                <w15:appearance w15:val="hidden"/>
              </w:sdtPr>
              <w:sdtContent>
                <w:r w:rsidR="00156A3A" w:rsidRP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14:paraId="3B73F812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6ADF6E21" w14:textId="77777777" w:rsidR="005E0721" w:rsidRDefault="005E0721" w:rsidP="002D2C31"/>
        </w:tc>
        <w:tc>
          <w:tcPr>
            <w:tcW w:w="6120" w:type="dxa"/>
            <w:vAlign w:val="center"/>
          </w:tcPr>
          <w:p w14:paraId="1890E8CB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0A3F7084" w14:textId="77777777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C005C1D55E944EBAA5C35C69C6186793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ECC3758" w14:textId="77777777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663E375503884EC0A1D228FB9283A1F0"/>
                </w:placeholder>
                <w:showingPlcHdr/>
                <w15:appearance w15:val="hidden"/>
              </w:sdtPr>
              <w:sdtContent>
                <w:r w:rsidR="00156A3A" w:rsidRPr="00156A3A">
                  <w:t>420.00</w:t>
                </w:r>
              </w:sdtContent>
            </w:sdt>
            <w:r w:rsidR="00156A3A">
              <w:t xml:space="preserve"> </w:t>
            </w:r>
          </w:p>
        </w:tc>
      </w:tr>
    </w:tbl>
    <w:p w14:paraId="6B00A0DB" w14:textId="77777777" w:rsidR="001069E0" w:rsidRDefault="00000000" w:rsidP="00BE4410">
      <w:pPr>
        <w:pStyle w:val="ContactInfo"/>
      </w:pPr>
      <w:sdt>
        <w:sdtPr>
          <w:id w:val="107098354"/>
          <w:placeholder>
            <w:docPart w:val="E8DE92E3B14C4788A787BA6F9473A910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D724FB2D32CF4EDA8A5F1C6140505202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1227D4FE" w14:textId="77777777" w:rsidR="001069E0" w:rsidRDefault="00000000" w:rsidP="00DB3205">
      <w:pPr>
        <w:pStyle w:val="Thankyou"/>
      </w:pPr>
      <w:sdt>
        <w:sdtPr>
          <w:id w:val="403270095"/>
          <w:placeholder>
            <w:docPart w:val="32C4096DB4B14EEC91D60853EE5864DD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1D22C940" w14:textId="77777777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EE79AD6805F14ED5AC8B6D8DA06ABCA8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BE878C51927141D7AE7E56D297EC39B2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C22E9467698D495C959F555DA5926438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46AC4A78A2694CCE8EF672B50223D022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BA64C1E5B2E84D1B8A93250759CBF542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EDE2F1C1B2444C9188912B3CB28A5026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8B3DBED72D614013A9F64CD00293524C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0044" w14:textId="77777777" w:rsidR="000A2978" w:rsidRDefault="000A2978" w:rsidP="00EE0F7F">
      <w:r>
        <w:separator/>
      </w:r>
    </w:p>
  </w:endnote>
  <w:endnote w:type="continuationSeparator" w:id="0">
    <w:p w14:paraId="0C64D625" w14:textId="77777777" w:rsidR="000A2978" w:rsidRDefault="000A2978" w:rsidP="00EE0F7F">
      <w:r>
        <w:continuationSeparator/>
      </w:r>
    </w:p>
  </w:endnote>
  <w:endnote w:type="continuationNotice" w:id="1">
    <w:p w14:paraId="008A0E61" w14:textId="77777777" w:rsidR="000A2978" w:rsidRDefault="000A2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461E3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C2858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F237" w14:textId="77777777" w:rsidR="000A2978" w:rsidRDefault="000A2978" w:rsidP="00EE0F7F">
      <w:r>
        <w:separator/>
      </w:r>
    </w:p>
  </w:footnote>
  <w:footnote w:type="continuationSeparator" w:id="0">
    <w:p w14:paraId="2A2F2129" w14:textId="77777777" w:rsidR="000A2978" w:rsidRDefault="000A2978" w:rsidP="00EE0F7F">
      <w:r>
        <w:continuationSeparator/>
      </w:r>
    </w:p>
  </w:footnote>
  <w:footnote w:type="continuationNotice" w:id="1">
    <w:p w14:paraId="48445975" w14:textId="77777777" w:rsidR="000A2978" w:rsidRDefault="000A29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08"/>
    <w:rsid w:val="00003839"/>
    <w:rsid w:val="00016EEA"/>
    <w:rsid w:val="00017EBC"/>
    <w:rsid w:val="0004621B"/>
    <w:rsid w:val="0006755F"/>
    <w:rsid w:val="00071BD6"/>
    <w:rsid w:val="0007294A"/>
    <w:rsid w:val="00084A50"/>
    <w:rsid w:val="000A2978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3B08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91A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l\AppData\Local\Microsoft\Office\16.0\DTS\en-US%7bF1DDA92B-B76A-4F82-98C3-DA246B5E20A4%7d\%7b44EF2248-FF10-4633-9605-C9147EA714F4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222B59D53049B798ABEADF0B8B8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91E12-FF93-499C-8172-8B864C7F193C}"/>
      </w:docPartPr>
      <w:docPartBody>
        <w:p w:rsidR="00000000" w:rsidRDefault="00000000">
          <w:pPr>
            <w:pStyle w:val="2F222B59D53049B798ABEADF0B8B83F7"/>
          </w:pPr>
          <w:r w:rsidRPr="00156A3A">
            <w:t>Invoice</w:t>
          </w:r>
        </w:p>
      </w:docPartBody>
    </w:docPart>
    <w:docPart>
      <w:docPartPr>
        <w:name w:val="2A447957E3BF43249529DFB97B5C4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535BF-BB0B-4A93-B7EC-8A2043BC0F78}"/>
      </w:docPartPr>
      <w:docPartBody>
        <w:p w:rsidR="00000000" w:rsidRDefault="00000000">
          <w:pPr>
            <w:pStyle w:val="2A447957E3BF43249529DFB97B5C4882"/>
          </w:pPr>
          <w:r w:rsidRPr="00156A3A">
            <w:t>DATE:</w:t>
          </w:r>
        </w:p>
      </w:docPartBody>
    </w:docPart>
    <w:docPart>
      <w:docPartPr>
        <w:name w:val="E35C77B0119E45A282B23BC1615F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DA92-0243-4305-AE24-D3EAAB5F3983}"/>
      </w:docPartPr>
      <w:docPartBody>
        <w:p w:rsidR="00000000" w:rsidRDefault="00000000">
          <w:pPr>
            <w:pStyle w:val="E35C77B0119E45A282B23BC1615F05D7"/>
          </w:pPr>
          <w:r w:rsidRPr="00156A3A">
            <w:t>Date</w:t>
          </w:r>
        </w:p>
      </w:docPartBody>
    </w:docPart>
    <w:docPart>
      <w:docPartPr>
        <w:name w:val="A0D1D65185DA427CBD207F2F930DD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F0FE-71CF-468F-9398-BA14ADA28CCA}"/>
      </w:docPartPr>
      <w:docPartBody>
        <w:p w:rsidR="00000000" w:rsidRDefault="00000000">
          <w:pPr>
            <w:pStyle w:val="A0D1D65185DA427CBD207F2F930DD0EC"/>
          </w:pPr>
          <w:r w:rsidRPr="00156A3A">
            <w:t>INVOICE #</w:t>
          </w:r>
        </w:p>
      </w:docPartBody>
    </w:docPart>
    <w:docPart>
      <w:docPartPr>
        <w:name w:val="9A0772C0177E4F9B9786F11C40322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D4AC-EE99-42A4-BA92-0FE8D68CA8BF}"/>
      </w:docPartPr>
      <w:docPartBody>
        <w:p w:rsidR="00000000" w:rsidRDefault="00000000">
          <w:pPr>
            <w:pStyle w:val="9A0772C0177E4F9B9786F11C40322F50"/>
          </w:pPr>
          <w:r w:rsidRPr="00156A3A">
            <w:t>100</w:t>
          </w:r>
        </w:p>
      </w:docPartBody>
    </w:docPart>
    <w:docPart>
      <w:docPartPr>
        <w:name w:val="ED8B1A09BA91488CBA9E133133D2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6F7EF-DF49-4B0E-AE26-720A897D3AAD}"/>
      </w:docPartPr>
      <w:docPartBody>
        <w:p w:rsidR="00000000" w:rsidRDefault="00000000">
          <w:pPr>
            <w:pStyle w:val="ED8B1A09BA91488CBA9E133133D2EDD1"/>
          </w:pPr>
          <w:r w:rsidRPr="00156A3A">
            <w:t>Customer ID:</w:t>
          </w:r>
        </w:p>
      </w:docPartBody>
    </w:docPart>
    <w:docPart>
      <w:docPartPr>
        <w:name w:val="0CA16B5A709E4874B352F24EE5F7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9E94-2D17-49D4-80E3-74A82F469B04}"/>
      </w:docPartPr>
      <w:docPartBody>
        <w:p w:rsidR="00000000" w:rsidRDefault="00000000">
          <w:pPr>
            <w:pStyle w:val="0CA16B5A709E4874B352F24EE5F7B15C"/>
          </w:pPr>
          <w:r w:rsidRPr="00156A3A">
            <w:t>ABC12345</w:t>
          </w:r>
        </w:p>
      </w:docPartBody>
    </w:docPart>
    <w:docPart>
      <w:docPartPr>
        <w:name w:val="830544B8648947DCADCF802EC1826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408D-1C46-42EB-B191-D776A9F31AEB}"/>
      </w:docPartPr>
      <w:docPartBody>
        <w:p w:rsidR="00000000" w:rsidRDefault="00000000">
          <w:pPr>
            <w:pStyle w:val="830544B8648947DCADCF802EC1826584"/>
          </w:pPr>
          <w:r w:rsidRPr="00156A3A">
            <w:t>To:</w:t>
          </w:r>
        </w:p>
      </w:docPartBody>
    </w:docPart>
    <w:docPart>
      <w:docPartPr>
        <w:name w:val="D5B3F927C5BA4FA9B54410EDCD328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80F1F-11B1-4720-BA44-77C47C964AF2}"/>
      </w:docPartPr>
      <w:docPartBody>
        <w:p w:rsidR="00000000" w:rsidRDefault="00000000">
          <w:pPr>
            <w:pStyle w:val="D5B3F927C5BA4FA9B54410EDCD328E73"/>
          </w:pPr>
          <w:r w:rsidRPr="00156A3A">
            <w:t>Anjali Chaturvedi</w:t>
          </w:r>
        </w:p>
      </w:docPartBody>
    </w:docPart>
    <w:docPart>
      <w:docPartPr>
        <w:name w:val="FA15CD79BF0D46D3B1C5A7E80BAEF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53EC-6ADD-4243-9F55-E1E250E55E0D}"/>
      </w:docPartPr>
      <w:docPartBody>
        <w:p w:rsidR="00000000" w:rsidRDefault="00000000">
          <w:pPr>
            <w:pStyle w:val="FA15CD79BF0D46D3B1C5A7E80BAEFA3D"/>
          </w:pPr>
          <w:r w:rsidRPr="00156A3A">
            <w:t>Extra Frame Photography</w:t>
          </w:r>
        </w:p>
      </w:docPartBody>
    </w:docPart>
    <w:docPart>
      <w:docPartPr>
        <w:name w:val="E9E0089E6B224266BC5A717ACCD0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3EAEA-7AF6-42E8-ADCC-E90CB0E368B9}"/>
      </w:docPartPr>
      <w:docPartBody>
        <w:p w:rsidR="00000000" w:rsidRDefault="00000000">
          <w:pPr>
            <w:pStyle w:val="E9E0089E6B224266BC5A717ACCD0BAB5"/>
          </w:pPr>
          <w:r w:rsidRPr="00156A3A">
            <w:t>89 Pacific Ave</w:t>
          </w:r>
        </w:p>
      </w:docPartBody>
    </w:docPart>
    <w:docPart>
      <w:docPartPr>
        <w:name w:val="06DDB0425D1C475B90898FA5242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4756E-D07F-4D86-BC4A-D89111E7703A}"/>
      </w:docPartPr>
      <w:docPartBody>
        <w:p w:rsidR="00000000" w:rsidRDefault="00000000">
          <w:pPr>
            <w:pStyle w:val="06DDB0425D1C475B90898FA52421C3F0"/>
          </w:pPr>
          <w:r w:rsidRPr="00156A3A">
            <w:t xml:space="preserve">San </w:t>
          </w:r>
          <w:r w:rsidRPr="00156A3A">
            <w:t>Francisco, CA</w:t>
          </w:r>
        </w:p>
      </w:docPartBody>
    </w:docPart>
    <w:docPart>
      <w:docPartPr>
        <w:name w:val="5CBCD90E265F41188C4645E9930BE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4EC2A-B59F-47A3-871B-F4594DFDFE4F}"/>
      </w:docPartPr>
      <w:docPartBody>
        <w:p w:rsidR="00000000" w:rsidRDefault="00000000">
          <w:pPr>
            <w:pStyle w:val="5CBCD90E265F41188C4645E9930BE637"/>
          </w:pPr>
          <w:r w:rsidRPr="00156A3A">
            <w:t>123-456-7890</w:t>
          </w:r>
        </w:p>
      </w:docPartBody>
    </w:docPart>
    <w:docPart>
      <w:docPartPr>
        <w:name w:val="810F8BD2368B4CB6A4C600C6888AD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3D3B6-6EBE-4F14-9369-382E8E32BAE8}"/>
      </w:docPartPr>
      <w:docPartBody>
        <w:p w:rsidR="00000000" w:rsidRDefault="00000000">
          <w:pPr>
            <w:pStyle w:val="810F8BD2368B4CB6A4C600C6888ADC59"/>
          </w:pPr>
          <w:r w:rsidRPr="00156A3A">
            <w:t>Salesperson</w:t>
          </w:r>
        </w:p>
      </w:docPartBody>
    </w:docPart>
    <w:docPart>
      <w:docPartPr>
        <w:name w:val="A8685C1D45FF4FC58EAAA762BE26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A78FD-B119-4D54-B154-9D54164D85A1}"/>
      </w:docPartPr>
      <w:docPartBody>
        <w:p w:rsidR="00000000" w:rsidRDefault="00000000">
          <w:pPr>
            <w:pStyle w:val="A8685C1D45FF4FC58EAAA762BE2621B3"/>
          </w:pPr>
          <w:r w:rsidRPr="00877C07">
            <w:t>Job</w:t>
          </w:r>
        </w:p>
      </w:docPartBody>
    </w:docPart>
    <w:docPart>
      <w:docPartPr>
        <w:name w:val="6EBC5C7D53EA4936B9EFED65466C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A775E-63A2-4AAA-98EC-83DB65DC0ABB}"/>
      </w:docPartPr>
      <w:docPartBody>
        <w:p w:rsidR="00000000" w:rsidRDefault="00000000">
          <w:pPr>
            <w:pStyle w:val="6EBC5C7D53EA4936B9EFED65466C2CEB"/>
          </w:pPr>
          <w:r w:rsidRPr="00877C07">
            <w:t>Payment Terms</w:t>
          </w:r>
        </w:p>
      </w:docPartBody>
    </w:docPart>
    <w:docPart>
      <w:docPartPr>
        <w:name w:val="38F7FB17730E40FCA9654C6C3671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39D8-43A7-47E3-AA3F-BBB5E91C591C}"/>
      </w:docPartPr>
      <w:docPartBody>
        <w:p w:rsidR="00000000" w:rsidRDefault="00000000">
          <w:pPr>
            <w:pStyle w:val="38F7FB17730E40FCA9654C6C36710690"/>
          </w:pPr>
          <w:r w:rsidRPr="00877C07">
            <w:t>Due Date</w:t>
          </w:r>
        </w:p>
      </w:docPartBody>
    </w:docPart>
    <w:docPart>
      <w:docPartPr>
        <w:name w:val="24169C5C977D412F9FFF1AA25E772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2C5BA-0673-4C7E-88B4-038847474C98}"/>
      </w:docPartPr>
      <w:docPartBody>
        <w:p w:rsidR="00000000" w:rsidRDefault="00000000">
          <w:pPr>
            <w:pStyle w:val="24169C5C977D412F9FFF1AA25E772D21"/>
          </w:pPr>
          <w:r w:rsidRPr="00156A3A">
            <w:t>Oscar Ward</w:t>
          </w:r>
        </w:p>
      </w:docPartBody>
    </w:docPart>
    <w:docPart>
      <w:docPartPr>
        <w:name w:val="FEE7589D3DC74F829FD4D86B56E78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81DD-9CE1-46C9-BACA-7633314FFACF}"/>
      </w:docPartPr>
      <w:docPartBody>
        <w:p w:rsidR="00000000" w:rsidRDefault="00000000">
          <w:pPr>
            <w:pStyle w:val="FEE7589D3DC74F829FD4D86B56E78DD2"/>
          </w:pPr>
          <w:r w:rsidRPr="00156A3A">
            <w:t>Sales</w:t>
          </w:r>
        </w:p>
      </w:docPartBody>
    </w:docPart>
    <w:docPart>
      <w:docPartPr>
        <w:name w:val="00BB1D7847F84A55A839651B01DF1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5DF05-D936-4020-901A-77B2E12D39A3}"/>
      </w:docPartPr>
      <w:docPartBody>
        <w:p w:rsidR="00000000" w:rsidRDefault="00000000">
          <w:pPr>
            <w:pStyle w:val="00BB1D7847F84A55A839651B01DF1A06"/>
          </w:pPr>
          <w:r>
            <w:t>Due on receipt</w:t>
          </w:r>
        </w:p>
      </w:docPartBody>
    </w:docPart>
    <w:docPart>
      <w:docPartPr>
        <w:name w:val="958AA8BE3F004FD0ACD0ED95D3E63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CB9E5-60B7-468F-8323-271BF3F50043}"/>
      </w:docPartPr>
      <w:docPartBody>
        <w:p w:rsidR="00000000" w:rsidRDefault="00000000">
          <w:pPr>
            <w:pStyle w:val="958AA8BE3F004FD0ACD0ED95D3E63225"/>
          </w:pPr>
          <w:r w:rsidRPr="00156A3A">
            <w:t>1/30/23</w:t>
          </w:r>
        </w:p>
      </w:docPartBody>
    </w:docPart>
    <w:docPart>
      <w:docPartPr>
        <w:name w:val="237D484E8C2449C3886FD5C4E3E1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EB746-84F2-4251-9959-F287302686F9}"/>
      </w:docPartPr>
      <w:docPartBody>
        <w:p w:rsidR="00000000" w:rsidRDefault="00000000">
          <w:pPr>
            <w:pStyle w:val="237D484E8C2449C3886FD5C4E3E1F35F"/>
          </w:pPr>
          <w:r>
            <w:t xml:space="preserve">Qty </w:t>
          </w:r>
        </w:p>
      </w:docPartBody>
    </w:docPart>
    <w:docPart>
      <w:docPartPr>
        <w:name w:val="63B1392FD4724511BA3AE9FF3A9D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C3090-79C1-44BD-B4EB-C51F58ED8760}"/>
      </w:docPartPr>
      <w:docPartBody>
        <w:p w:rsidR="00000000" w:rsidRDefault="00000000">
          <w:pPr>
            <w:pStyle w:val="63B1392FD4724511BA3AE9FF3A9DA632"/>
          </w:pPr>
          <w:r>
            <w:t>Description</w:t>
          </w:r>
        </w:p>
      </w:docPartBody>
    </w:docPart>
    <w:docPart>
      <w:docPartPr>
        <w:name w:val="F3EB98D4EA0048CE9310096A299C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D959F-A3C2-4410-8908-9E03A62B5F5E}"/>
      </w:docPartPr>
      <w:docPartBody>
        <w:p w:rsidR="00000000" w:rsidRDefault="00000000">
          <w:pPr>
            <w:pStyle w:val="F3EB98D4EA0048CE9310096A299C9FCA"/>
          </w:pPr>
          <w:r>
            <w:t>Unit Price</w:t>
          </w:r>
        </w:p>
      </w:docPartBody>
    </w:docPart>
    <w:docPart>
      <w:docPartPr>
        <w:name w:val="2152CCDB9F0F4D4CB41F9D70162D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4ED3-D440-47F8-90CD-DE2B182298D5}"/>
      </w:docPartPr>
      <w:docPartBody>
        <w:p w:rsidR="00000000" w:rsidRDefault="00000000">
          <w:pPr>
            <w:pStyle w:val="2152CCDB9F0F4D4CB41F9D70162D3BFB"/>
          </w:pPr>
          <w:r>
            <w:t>Line Total</w:t>
          </w:r>
        </w:p>
      </w:docPartBody>
    </w:docPart>
    <w:docPart>
      <w:docPartPr>
        <w:name w:val="239C0D5669244DDA971601D6C21C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983C8-EAB3-4F90-8863-F30BD45B2003}"/>
      </w:docPartPr>
      <w:docPartBody>
        <w:p w:rsidR="00000000" w:rsidRDefault="00000000">
          <w:pPr>
            <w:pStyle w:val="239C0D5669244DDA971601D6C21C0EB6"/>
          </w:pPr>
          <w:r w:rsidRPr="00156A3A">
            <w:t>10</w:t>
          </w:r>
        </w:p>
      </w:docPartBody>
    </w:docPart>
    <w:docPart>
      <w:docPartPr>
        <w:name w:val="82FF29DEBCBC47719DDD6C603ACEA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E8F6-3625-4B80-8C9F-F71D8A41EA84}"/>
      </w:docPartPr>
      <w:docPartBody>
        <w:p w:rsidR="00000000" w:rsidRDefault="00000000">
          <w:pPr>
            <w:pStyle w:val="82FF29DEBCBC47719DDD6C603ACEAB0F"/>
          </w:pPr>
          <w:r w:rsidRPr="00156A3A">
            <w:t>20” x 30” hanging frames</w:t>
          </w:r>
        </w:p>
      </w:docPartBody>
    </w:docPart>
    <w:docPart>
      <w:docPartPr>
        <w:name w:val="95899749CE3D43C592486ABC71F24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82E6E-BBAC-416A-B38D-1E0CEF51F4C4}"/>
      </w:docPartPr>
      <w:docPartBody>
        <w:p w:rsidR="00000000" w:rsidRDefault="00000000">
          <w:pPr>
            <w:pStyle w:val="95899749CE3D43C592486ABC71F24C95"/>
          </w:pPr>
          <w:r w:rsidRPr="00156A3A">
            <w:t>15.00</w:t>
          </w:r>
        </w:p>
      </w:docPartBody>
    </w:docPart>
    <w:docPart>
      <w:docPartPr>
        <w:name w:val="06F10613D8A14DCD8E1801ABD609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8102A-5299-4D33-BF29-CC954891FAE5}"/>
      </w:docPartPr>
      <w:docPartBody>
        <w:p w:rsidR="00000000" w:rsidRDefault="00000000">
          <w:pPr>
            <w:pStyle w:val="06F10613D8A14DCD8E1801ABD609F618"/>
          </w:pPr>
          <w:r w:rsidRPr="00156A3A">
            <w:t>150.00</w:t>
          </w:r>
        </w:p>
      </w:docPartBody>
    </w:docPart>
    <w:docPart>
      <w:docPartPr>
        <w:name w:val="ACC772A1687A4FB29D43EFA131A46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85551-6A6A-4E86-9283-D9FC583FB730}"/>
      </w:docPartPr>
      <w:docPartBody>
        <w:p w:rsidR="00000000" w:rsidRDefault="00000000">
          <w:pPr>
            <w:pStyle w:val="ACC772A1687A4FB29D43EFA131A46244"/>
          </w:pPr>
          <w:r w:rsidRPr="00156A3A">
            <w:t>50</w:t>
          </w:r>
        </w:p>
      </w:docPartBody>
    </w:docPart>
    <w:docPart>
      <w:docPartPr>
        <w:name w:val="8F251BB97FCE4C8A8B04C773F4B5D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48C77-5EFD-41F3-ACC0-AD8AAE9BDAA7}"/>
      </w:docPartPr>
      <w:docPartBody>
        <w:p w:rsidR="00000000" w:rsidRDefault="00000000">
          <w:pPr>
            <w:pStyle w:val="8F251BB97FCE4C8A8B04C773F4B5D776"/>
          </w:pPr>
          <w:r w:rsidRPr="00156A3A">
            <w:t>5” x 7” standing frames</w:t>
          </w:r>
        </w:p>
      </w:docPartBody>
    </w:docPart>
    <w:docPart>
      <w:docPartPr>
        <w:name w:val="968C7AE6A13F4CB085C17C967B32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F3FD-DA2A-4B2C-9B3C-1450983F8871}"/>
      </w:docPartPr>
      <w:docPartBody>
        <w:p w:rsidR="00000000" w:rsidRDefault="00000000">
          <w:pPr>
            <w:pStyle w:val="968C7AE6A13F4CB085C17C967B32B145"/>
          </w:pPr>
          <w:r w:rsidRPr="00156A3A">
            <w:t>5.00</w:t>
          </w:r>
        </w:p>
      </w:docPartBody>
    </w:docPart>
    <w:docPart>
      <w:docPartPr>
        <w:name w:val="744B457C6F5D4C0E8B72DE8E5C096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9B73-66BE-45D5-84D3-5B125A903EA4}"/>
      </w:docPartPr>
      <w:docPartBody>
        <w:p w:rsidR="00000000" w:rsidRDefault="00000000">
          <w:pPr>
            <w:pStyle w:val="744B457C6F5D4C0E8B72DE8E5C096439"/>
          </w:pPr>
          <w:r w:rsidRPr="00156A3A">
            <w:t>250.00</w:t>
          </w:r>
        </w:p>
      </w:docPartBody>
    </w:docPart>
    <w:docPart>
      <w:docPartPr>
        <w:name w:val="4C834F949EE64FB8904468C9E0EC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7DEB5-C156-4F33-9C60-C7002AE1D9EF}"/>
      </w:docPartPr>
      <w:docPartBody>
        <w:p w:rsidR="00000000" w:rsidRDefault="00000000">
          <w:pPr>
            <w:pStyle w:val="4C834F949EE64FB8904468C9E0ECBC06"/>
          </w:pPr>
          <w:r>
            <w:t>Subtotal</w:t>
          </w:r>
        </w:p>
      </w:docPartBody>
    </w:docPart>
    <w:docPart>
      <w:docPartPr>
        <w:name w:val="C9DF73F6281B4824817A41BCC46A9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8AEBA-C88E-4122-B953-08001ED3F509}"/>
      </w:docPartPr>
      <w:docPartBody>
        <w:p w:rsidR="00000000" w:rsidRDefault="00000000">
          <w:pPr>
            <w:pStyle w:val="C9DF73F6281B4824817A41BCC46A91A1"/>
          </w:pPr>
          <w:r w:rsidRPr="00156A3A">
            <w:t>400.00</w:t>
          </w:r>
        </w:p>
      </w:docPartBody>
    </w:docPart>
    <w:docPart>
      <w:docPartPr>
        <w:name w:val="1D7908CBC28A4560947750823E3B2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15F6-3CC8-416A-8D91-89292B38FD20}"/>
      </w:docPartPr>
      <w:docPartBody>
        <w:p w:rsidR="00000000" w:rsidRDefault="00000000">
          <w:pPr>
            <w:pStyle w:val="1D7908CBC28A4560947750823E3B2921"/>
          </w:pPr>
          <w:r>
            <w:t>Sales Tax</w:t>
          </w:r>
        </w:p>
      </w:docPartBody>
    </w:docPart>
    <w:docPart>
      <w:docPartPr>
        <w:name w:val="CDD7E4F069314AF39AC054916119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B963D-EED0-49DB-B727-2DF48E5EA85E}"/>
      </w:docPartPr>
      <w:docPartBody>
        <w:p w:rsidR="00000000" w:rsidRDefault="00000000">
          <w:pPr>
            <w:pStyle w:val="CDD7E4F069314AF39AC054916119522D"/>
          </w:pPr>
          <w:r w:rsidRPr="00156A3A">
            <w:t>20.00</w:t>
          </w:r>
        </w:p>
      </w:docPartBody>
    </w:docPart>
    <w:docPart>
      <w:docPartPr>
        <w:name w:val="C005C1D55E944EBAA5C35C69C618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D0C64-391E-414E-83C9-0659BC4E1E56}"/>
      </w:docPartPr>
      <w:docPartBody>
        <w:p w:rsidR="00000000" w:rsidRDefault="00000000">
          <w:pPr>
            <w:pStyle w:val="C005C1D55E944EBAA5C35C69C6186793"/>
          </w:pPr>
          <w:r>
            <w:t>Total</w:t>
          </w:r>
        </w:p>
      </w:docPartBody>
    </w:docPart>
    <w:docPart>
      <w:docPartPr>
        <w:name w:val="663E375503884EC0A1D228FB9283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ACE63-1CD1-480D-9048-0784E9F68B26}"/>
      </w:docPartPr>
      <w:docPartBody>
        <w:p w:rsidR="00000000" w:rsidRDefault="00000000">
          <w:pPr>
            <w:pStyle w:val="663E375503884EC0A1D228FB9283A1F0"/>
          </w:pPr>
          <w:r w:rsidRPr="00156A3A">
            <w:t>420.00</w:t>
          </w:r>
        </w:p>
      </w:docPartBody>
    </w:docPart>
    <w:docPart>
      <w:docPartPr>
        <w:name w:val="E8DE92E3B14C4788A787BA6F9473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38D33-E9CD-4214-8DCD-7A637DAA0F7C}"/>
      </w:docPartPr>
      <w:docPartBody>
        <w:p w:rsidR="00000000" w:rsidRDefault="00000000">
          <w:pPr>
            <w:pStyle w:val="E8DE92E3B14C4788A787BA6F9473A910"/>
          </w:pPr>
          <w:r w:rsidRPr="00156A3A">
            <w:t>Make all checks payable to</w:t>
          </w:r>
        </w:p>
      </w:docPartBody>
    </w:docPart>
    <w:docPart>
      <w:docPartPr>
        <w:name w:val="D724FB2D32CF4EDA8A5F1C614050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7202-21E2-4698-9668-D4DA51BBE0B6}"/>
      </w:docPartPr>
      <w:docPartBody>
        <w:p w:rsidR="00000000" w:rsidRDefault="00000000">
          <w:pPr>
            <w:pStyle w:val="D724FB2D32CF4EDA8A5F1C6140505202"/>
          </w:pPr>
          <w:r w:rsidRPr="00DB3205">
            <w:t>Create &amp; Co.</w:t>
          </w:r>
        </w:p>
      </w:docPartBody>
    </w:docPart>
    <w:docPart>
      <w:docPartPr>
        <w:name w:val="32C4096DB4B14EEC91D60853EE586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3287D-2400-45C0-9AF5-29FC8287D1AE}"/>
      </w:docPartPr>
      <w:docPartBody>
        <w:p w:rsidR="00000000" w:rsidRDefault="00000000">
          <w:pPr>
            <w:pStyle w:val="32C4096DB4B14EEC91D60853EE5864DD"/>
          </w:pPr>
          <w:r w:rsidRPr="00DB3205">
            <w:t>Thank you for your business!</w:t>
          </w:r>
        </w:p>
      </w:docPartBody>
    </w:docPart>
    <w:docPart>
      <w:docPartPr>
        <w:name w:val="EE79AD6805F14ED5AC8B6D8DA06A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2B101-C7F6-4757-86CA-33E569EBB452}"/>
      </w:docPartPr>
      <w:docPartBody>
        <w:p w:rsidR="00000000" w:rsidRDefault="00000000">
          <w:pPr>
            <w:pStyle w:val="EE79AD6805F14ED5AC8B6D8DA06ABCA8"/>
          </w:pPr>
          <w:r w:rsidRPr="00DB3205">
            <w:t>Create &amp; Co.</w:t>
          </w:r>
        </w:p>
      </w:docPartBody>
    </w:docPart>
    <w:docPart>
      <w:docPartPr>
        <w:name w:val="BE878C51927141D7AE7E56D297EC3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5A0FE-D4F1-4E95-8F7D-592CB5738DB5}"/>
      </w:docPartPr>
      <w:docPartBody>
        <w:p w:rsidR="00000000" w:rsidRDefault="00000000">
          <w:pPr>
            <w:pStyle w:val="BE878C51927141D7AE7E56D297EC39B2"/>
          </w:pPr>
          <w:r w:rsidRPr="00DB3205">
            <w:t>123 Main St.</w:t>
          </w:r>
        </w:p>
      </w:docPartBody>
    </w:docPart>
    <w:docPart>
      <w:docPartPr>
        <w:name w:val="C22E9467698D495C959F555DA592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E213-2C0D-4528-B54F-44C955E5F188}"/>
      </w:docPartPr>
      <w:docPartBody>
        <w:p w:rsidR="00000000" w:rsidRDefault="00000000">
          <w:pPr>
            <w:pStyle w:val="C22E9467698D495C959F555DA5926438"/>
          </w:pPr>
          <w:r w:rsidRPr="00DB3205">
            <w:t>Seattle, WA 78910</w:t>
          </w:r>
        </w:p>
      </w:docPartBody>
    </w:docPart>
    <w:docPart>
      <w:docPartPr>
        <w:name w:val="46AC4A78A2694CCE8EF672B50223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2623-397E-407A-A6B1-F412FBCAE428}"/>
      </w:docPartPr>
      <w:docPartBody>
        <w:p w:rsidR="00000000" w:rsidRDefault="00000000">
          <w:pPr>
            <w:pStyle w:val="46AC4A78A2694CCE8EF672B50223D022"/>
          </w:pPr>
          <w:r w:rsidRPr="00DB3205">
            <w:t>Phone:</w:t>
          </w:r>
        </w:p>
      </w:docPartBody>
    </w:docPart>
    <w:docPart>
      <w:docPartPr>
        <w:name w:val="BA64C1E5B2E84D1B8A93250759CBF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1718-E0D2-45EF-A5A7-BBCBDDC4704A}"/>
      </w:docPartPr>
      <w:docPartBody>
        <w:p w:rsidR="00000000" w:rsidRDefault="00000000">
          <w:pPr>
            <w:pStyle w:val="BA64C1E5B2E84D1B8A93250759CBF542"/>
          </w:pPr>
          <w:r w:rsidRPr="00DB3205">
            <w:t>111-222-3333</w:t>
          </w:r>
        </w:p>
      </w:docPartBody>
    </w:docPart>
    <w:docPart>
      <w:docPartPr>
        <w:name w:val="EDE2F1C1B2444C9188912B3CB28A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E17-8948-45EB-9302-A2F6FBFD1630}"/>
      </w:docPartPr>
      <w:docPartBody>
        <w:p w:rsidR="00000000" w:rsidRDefault="00000000">
          <w:pPr>
            <w:pStyle w:val="EDE2F1C1B2444C9188912B3CB28A5026"/>
          </w:pPr>
          <w:r w:rsidRPr="00DB3205">
            <w:t>Fax:</w:t>
          </w:r>
        </w:p>
      </w:docPartBody>
    </w:docPart>
    <w:docPart>
      <w:docPartPr>
        <w:name w:val="8B3DBED72D614013A9F64CD002935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ED0F-71C2-4A97-ADB5-400EEDCC531B}"/>
      </w:docPartPr>
      <w:docPartBody>
        <w:p w:rsidR="00000000" w:rsidRDefault="00000000">
          <w:pPr>
            <w:pStyle w:val="8B3DBED72D614013A9F64CD00293524C"/>
          </w:pPr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C7"/>
    <w:rsid w:val="00E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22B59D53049B798ABEADF0B8B83F7">
    <w:name w:val="2F222B59D53049B798ABEADF0B8B83F7"/>
  </w:style>
  <w:style w:type="paragraph" w:customStyle="1" w:styleId="2A447957E3BF43249529DFB97B5C4882">
    <w:name w:val="2A447957E3BF43249529DFB97B5C4882"/>
  </w:style>
  <w:style w:type="paragraph" w:customStyle="1" w:styleId="E35C77B0119E45A282B23BC1615F05D7">
    <w:name w:val="E35C77B0119E45A282B23BC1615F05D7"/>
  </w:style>
  <w:style w:type="paragraph" w:customStyle="1" w:styleId="A0D1D65185DA427CBD207F2F930DD0EC">
    <w:name w:val="A0D1D65185DA427CBD207F2F930DD0EC"/>
  </w:style>
  <w:style w:type="paragraph" w:customStyle="1" w:styleId="9A0772C0177E4F9B9786F11C40322F50">
    <w:name w:val="9A0772C0177E4F9B9786F11C40322F50"/>
  </w:style>
  <w:style w:type="paragraph" w:customStyle="1" w:styleId="ED8B1A09BA91488CBA9E133133D2EDD1">
    <w:name w:val="ED8B1A09BA91488CBA9E133133D2EDD1"/>
  </w:style>
  <w:style w:type="paragraph" w:customStyle="1" w:styleId="0CA16B5A709E4874B352F24EE5F7B15C">
    <w:name w:val="0CA16B5A709E4874B352F24EE5F7B15C"/>
  </w:style>
  <w:style w:type="paragraph" w:customStyle="1" w:styleId="830544B8648947DCADCF802EC1826584">
    <w:name w:val="830544B8648947DCADCF802EC1826584"/>
  </w:style>
  <w:style w:type="paragraph" w:customStyle="1" w:styleId="D5B3F927C5BA4FA9B54410EDCD328E73">
    <w:name w:val="D5B3F927C5BA4FA9B54410EDCD328E73"/>
  </w:style>
  <w:style w:type="paragraph" w:customStyle="1" w:styleId="FA15CD79BF0D46D3B1C5A7E80BAEFA3D">
    <w:name w:val="FA15CD79BF0D46D3B1C5A7E80BAEFA3D"/>
  </w:style>
  <w:style w:type="paragraph" w:customStyle="1" w:styleId="E9E0089E6B224266BC5A717ACCD0BAB5">
    <w:name w:val="E9E0089E6B224266BC5A717ACCD0BAB5"/>
  </w:style>
  <w:style w:type="paragraph" w:customStyle="1" w:styleId="06DDB0425D1C475B90898FA52421C3F0">
    <w:name w:val="06DDB0425D1C475B90898FA52421C3F0"/>
  </w:style>
  <w:style w:type="paragraph" w:customStyle="1" w:styleId="5CBCD90E265F41188C4645E9930BE637">
    <w:name w:val="5CBCD90E265F41188C4645E9930BE637"/>
  </w:style>
  <w:style w:type="paragraph" w:customStyle="1" w:styleId="810F8BD2368B4CB6A4C600C6888ADC59">
    <w:name w:val="810F8BD2368B4CB6A4C600C6888ADC59"/>
  </w:style>
  <w:style w:type="paragraph" w:customStyle="1" w:styleId="A8685C1D45FF4FC58EAAA762BE2621B3">
    <w:name w:val="A8685C1D45FF4FC58EAAA762BE2621B3"/>
  </w:style>
  <w:style w:type="paragraph" w:customStyle="1" w:styleId="6EBC5C7D53EA4936B9EFED65466C2CEB">
    <w:name w:val="6EBC5C7D53EA4936B9EFED65466C2CEB"/>
  </w:style>
  <w:style w:type="paragraph" w:customStyle="1" w:styleId="38F7FB17730E40FCA9654C6C36710690">
    <w:name w:val="38F7FB17730E40FCA9654C6C36710690"/>
  </w:style>
  <w:style w:type="paragraph" w:customStyle="1" w:styleId="24169C5C977D412F9FFF1AA25E772D21">
    <w:name w:val="24169C5C977D412F9FFF1AA25E772D21"/>
  </w:style>
  <w:style w:type="paragraph" w:customStyle="1" w:styleId="FEE7589D3DC74F829FD4D86B56E78DD2">
    <w:name w:val="FEE7589D3DC74F829FD4D86B56E78DD2"/>
  </w:style>
  <w:style w:type="paragraph" w:customStyle="1" w:styleId="00BB1D7847F84A55A839651B01DF1A06">
    <w:name w:val="00BB1D7847F84A55A839651B01DF1A06"/>
  </w:style>
  <w:style w:type="paragraph" w:customStyle="1" w:styleId="958AA8BE3F004FD0ACD0ED95D3E63225">
    <w:name w:val="958AA8BE3F004FD0ACD0ED95D3E63225"/>
  </w:style>
  <w:style w:type="paragraph" w:customStyle="1" w:styleId="237D484E8C2449C3886FD5C4E3E1F35F">
    <w:name w:val="237D484E8C2449C3886FD5C4E3E1F35F"/>
  </w:style>
  <w:style w:type="paragraph" w:customStyle="1" w:styleId="63B1392FD4724511BA3AE9FF3A9DA632">
    <w:name w:val="63B1392FD4724511BA3AE9FF3A9DA632"/>
  </w:style>
  <w:style w:type="paragraph" w:customStyle="1" w:styleId="F3EB98D4EA0048CE9310096A299C9FCA">
    <w:name w:val="F3EB98D4EA0048CE9310096A299C9FCA"/>
  </w:style>
  <w:style w:type="paragraph" w:customStyle="1" w:styleId="2152CCDB9F0F4D4CB41F9D70162D3BFB">
    <w:name w:val="2152CCDB9F0F4D4CB41F9D70162D3BFB"/>
  </w:style>
  <w:style w:type="paragraph" w:customStyle="1" w:styleId="239C0D5669244DDA971601D6C21C0EB6">
    <w:name w:val="239C0D5669244DDA971601D6C21C0EB6"/>
  </w:style>
  <w:style w:type="paragraph" w:customStyle="1" w:styleId="82FF29DEBCBC47719DDD6C603ACEAB0F">
    <w:name w:val="82FF29DEBCBC47719DDD6C603ACEAB0F"/>
  </w:style>
  <w:style w:type="paragraph" w:customStyle="1" w:styleId="95899749CE3D43C592486ABC71F24C95">
    <w:name w:val="95899749CE3D43C592486ABC71F24C95"/>
  </w:style>
  <w:style w:type="paragraph" w:customStyle="1" w:styleId="06F10613D8A14DCD8E1801ABD609F618">
    <w:name w:val="06F10613D8A14DCD8E1801ABD609F618"/>
  </w:style>
  <w:style w:type="paragraph" w:customStyle="1" w:styleId="ACC772A1687A4FB29D43EFA131A46244">
    <w:name w:val="ACC772A1687A4FB29D43EFA131A46244"/>
  </w:style>
  <w:style w:type="paragraph" w:customStyle="1" w:styleId="8F251BB97FCE4C8A8B04C773F4B5D776">
    <w:name w:val="8F251BB97FCE4C8A8B04C773F4B5D776"/>
  </w:style>
  <w:style w:type="paragraph" w:customStyle="1" w:styleId="968C7AE6A13F4CB085C17C967B32B145">
    <w:name w:val="968C7AE6A13F4CB085C17C967B32B145"/>
  </w:style>
  <w:style w:type="paragraph" w:customStyle="1" w:styleId="744B457C6F5D4C0E8B72DE8E5C096439">
    <w:name w:val="744B457C6F5D4C0E8B72DE8E5C096439"/>
  </w:style>
  <w:style w:type="paragraph" w:customStyle="1" w:styleId="4C834F949EE64FB8904468C9E0ECBC06">
    <w:name w:val="4C834F949EE64FB8904468C9E0ECBC06"/>
  </w:style>
  <w:style w:type="paragraph" w:customStyle="1" w:styleId="C9DF73F6281B4824817A41BCC46A91A1">
    <w:name w:val="C9DF73F6281B4824817A41BCC46A91A1"/>
  </w:style>
  <w:style w:type="paragraph" w:customStyle="1" w:styleId="1D7908CBC28A4560947750823E3B2921">
    <w:name w:val="1D7908CBC28A4560947750823E3B2921"/>
  </w:style>
  <w:style w:type="paragraph" w:customStyle="1" w:styleId="CDD7E4F069314AF39AC054916119522D">
    <w:name w:val="CDD7E4F069314AF39AC054916119522D"/>
  </w:style>
  <w:style w:type="paragraph" w:customStyle="1" w:styleId="C005C1D55E944EBAA5C35C69C6186793">
    <w:name w:val="C005C1D55E944EBAA5C35C69C6186793"/>
  </w:style>
  <w:style w:type="paragraph" w:customStyle="1" w:styleId="663E375503884EC0A1D228FB9283A1F0">
    <w:name w:val="663E375503884EC0A1D228FB9283A1F0"/>
  </w:style>
  <w:style w:type="paragraph" w:customStyle="1" w:styleId="E8DE92E3B14C4788A787BA6F9473A910">
    <w:name w:val="E8DE92E3B14C4788A787BA6F9473A910"/>
  </w:style>
  <w:style w:type="paragraph" w:customStyle="1" w:styleId="D724FB2D32CF4EDA8A5F1C6140505202">
    <w:name w:val="D724FB2D32CF4EDA8A5F1C6140505202"/>
  </w:style>
  <w:style w:type="paragraph" w:customStyle="1" w:styleId="32C4096DB4B14EEC91D60853EE5864DD">
    <w:name w:val="32C4096DB4B14EEC91D60853EE5864DD"/>
  </w:style>
  <w:style w:type="paragraph" w:customStyle="1" w:styleId="EE79AD6805F14ED5AC8B6D8DA06ABCA8">
    <w:name w:val="EE79AD6805F14ED5AC8B6D8DA06ABCA8"/>
  </w:style>
  <w:style w:type="paragraph" w:customStyle="1" w:styleId="BE878C51927141D7AE7E56D297EC39B2">
    <w:name w:val="BE878C51927141D7AE7E56D297EC39B2"/>
  </w:style>
  <w:style w:type="paragraph" w:customStyle="1" w:styleId="C22E9467698D495C959F555DA5926438">
    <w:name w:val="C22E9467698D495C959F555DA5926438"/>
  </w:style>
  <w:style w:type="paragraph" w:customStyle="1" w:styleId="46AC4A78A2694CCE8EF672B50223D022">
    <w:name w:val="46AC4A78A2694CCE8EF672B50223D022"/>
  </w:style>
  <w:style w:type="paragraph" w:customStyle="1" w:styleId="BA64C1E5B2E84D1B8A93250759CBF542">
    <w:name w:val="BA64C1E5B2E84D1B8A93250759CBF542"/>
  </w:style>
  <w:style w:type="paragraph" w:customStyle="1" w:styleId="EDE2F1C1B2444C9188912B3CB28A5026">
    <w:name w:val="EDE2F1C1B2444C9188912B3CB28A5026"/>
  </w:style>
  <w:style w:type="paragraph" w:customStyle="1" w:styleId="8B3DBED72D614013A9F64CD00293524C">
    <w:name w:val="8B3DBED72D614013A9F64CD002935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{44EF2248-FF10-4633-9605-C9147EA714F4}tf16402397_win32.dotx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2024-01-05T19:19:00Z</dcterms:created>
  <dcterms:modified xsi:type="dcterms:W3CDTF">2024-01-05T19:19:00Z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